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378" w:type="pct"/>
        <w:tblInd w:w="-504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0068"/>
      </w:tblGrid>
      <w:tr w:rsidR="00692703" w:rsidRPr="00CF1A49" w14:paraId="5307DFD8" w14:textId="77777777" w:rsidTr="001D0CE1">
        <w:trPr>
          <w:trHeight w:hRule="exact" w:val="1804"/>
        </w:trPr>
        <w:tc>
          <w:tcPr>
            <w:tcW w:w="10068" w:type="dxa"/>
            <w:tcMar>
              <w:top w:w="0" w:type="dxa"/>
              <w:bottom w:w="0" w:type="dxa"/>
            </w:tcMar>
          </w:tcPr>
          <w:p w14:paraId="5307DFD4" w14:textId="77777777" w:rsidR="00692703" w:rsidRPr="00CF1A49" w:rsidRDefault="00791EFA" w:rsidP="00913946">
            <w:pPr>
              <w:pStyle w:val="Title"/>
            </w:pPr>
            <w:r>
              <w:t>Jared</w:t>
            </w:r>
            <w:r w:rsidR="003429A8">
              <w:t xml:space="preserve"> Bearup</w:t>
            </w:r>
          </w:p>
          <w:p w14:paraId="5307DFD5" w14:textId="77777777" w:rsidR="00240875" w:rsidRDefault="003429A8" w:rsidP="00913946">
            <w:pPr>
              <w:pStyle w:val="ContactInfo"/>
              <w:contextualSpacing w:val="0"/>
            </w:pPr>
            <w:r>
              <w:t>3157 South Belsay Road, Burton, MI 48519</w:t>
            </w:r>
          </w:p>
          <w:p w14:paraId="5307DFD6" w14:textId="77777777" w:rsidR="00692703" w:rsidRPr="00CF1A49" w:rsidRDefault="00791EFA" w:rsidP="00913946">
            <w:pPr>
              <w:pStyle w:val="ContactInfo"/>
              <w:contextualSpacing w:val="0"/>
            </w:pPr>
            <w:r>
              <w:t>810-348-0432</w:t>
            </w:r>
          </w:p>
          <w:p w14:paraId="5307DFD7" w14:textId="77777777" w:rsidR="00692703" w:rsidRPr="00CF1A49" w:rsidRDefault="00791EFA" w:rsidP="00913946">
            <w:pPr>
              <w:pStyle w:val="ContactInfoEmphasis"/>
              <w:contextualSpacing w:val="0"/>
            </w:pPr>
            <w:r>
              <w:t>jonsena56844</w:t>
            </w:r>
            <w:r w:rsidR="003429A8">
              <w:t>@gmail.com</w:t>
            </w:r>
          </w:p>
        </w:tc>
      </w:tr>
      <w:tr w:rsidR="00532CD2" w:rsidRPr="00CF1A49" w14:paraId="5307DFE4" w14:textId="77777777" w:rsidTr="001D0CE1">
        <w:trPr>
          <w:trHeight w:val="1617"/>
        </w:trPr>
        <w:tc>
          <w:tcPr>
            <w:tcW w:w="10068" w:type="dxa"/>
            <w:tcMar>
              <w:top w:w="432" w:type="dxa"/>
            </w:tcMar>
          </w:tcPr>
          <w:p w14:paraId="5307DFD9" w14:textId="1FBC0F20" w:rsidR="00532CD2" w:rsidRDefault="00532CD2" w:rsidP="00714B54">
            <w:pPr>
              <w:contextualSpacing w:val="0"/>
            </w:pPr>
            <w:r w:rsidRPr="003429A8">
              <w:t>My career objective is to obtain a career in</w:t>
            </w:r>
            <w:r>
              <w:t xml:space="preserve"> Computer Science</w:t>
            </w:r>
            <w:r w:rsidRPr="003429A8">
              <w:t>.</w:t>
            </w:r>
            <w:r>
              <w:t xml:space="preserve">  I will do this by attending </w:t>
            </w:r>
            <w:r w:rsidR="006D00CB">
              <w:t>University of Michigan</w:t>
            </w:r>
            <w:r>
              <w:t>, where I will be able to obtain a Bachelor’s degree.</w:t>
            </w:r>
          </w:p>
          <w:p w14:paraId="5307DFDA" w14:textId="77777777" w:rsidR="00532CD2" w:rsidRDefault="001D0CE1" w:rsidP="00532CD2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b w:val="0"/>
                <w:bCs/>
                <w:color w:val="auto"/>
                <w:sz w:val="22"/>
                <w:szCs w:val="22"/>
              </w:rPr>
            </w:pPr>
            <w:r>
              <w:t xml:space="preserve">       </w:t>
            </w:r>
            <w:r w:rsidR="00532CD2">
              <w:t xml:space="preserve"> </w:t>
            </w:r>
            <w:sdt>
              <w:sdtPr>
                <w:alias w:val="Education:"/>
                <w:tag w:val="Education:"/>
                <w:id w:val="802042184"/>
                <w:placeholder>
                  <w:docPart w:val="D3A18312F5CE4F7D9F34EFB70FC5AEB5"/>
                </w:placeholder>
                <w:temporary/>
                <w:showingPlcHdr/>
              </w:sdtPr>
              <w:sdtEndPr/>
              <w:sdtContent>
                <w:r w:rsidR="00532CD2" w:rsidRPr="00CF1A49">
                  <w:t>Education</w:t>
                </w:r>
              </w:sdtContent>
            </w:sdt>
          </w:p>
          <w:p w14:paraId="5307DFDB" w14:textId="77777777" w:rsidR="00532CD2" w:rsidRPr="00CF1A49" w:rsidRDefault="00532CD2" w:rsidP="00532CD2">
            <w:pPr>
              <w:pStyle w:val="Heading1"/>
              <w:outlineLvl w:val="0"/>
            </w:pPr>
          </w:p>
          <w:tbl>
            <w:tblPr>
              <w:tblStyle w:val="TableGrid"/>
              <w:tblpPr w:leftFromText="180" w:rightFromText="180" w:vertAnchor="text" w:horzAnchor="margin" w:tblpY="-378"/>
              <w:tblOverlap w:val="never"/>
              <w:tblW w:w="10037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37"/>
            </w:tblGrid>
            <w:tr w:rsidR="00532CD2" w:rsidRPr="00CF1A49" w14:paraId="5307DFE2" w14:textId="77777777" w:rsidTr="001D0CE1">
              <w:trPr>
                <w:trHeight w:val="1154"/>
              </w:trPr>
              <w:tc>
                <w:tcPr>
                  <w:tcW w:w="10037" w:type="dxa"/>
                  <w:tcMar>
                    <w:top w:w="216" w:type="dxa"/>
                  </w:tcMar>
                </w:tcPr>
                <w:p w14:paraId="03486546" w14:textId="2F691490" w:rsidR="002549BA" w:rsidRPr="00CF1A49" w:rsidRDefault="00532CD2" w:rsidP="00532CD2">
                  <w:pPr>
                    <w:pStyle w:val="Heading3"/>
                    <w:contextualSpacing w:val="0"/>
                    <w:outlineLvl w:val="2"/>
                  </w:pPr>
                  <w:r>
                    <w:t xml:space="preserve">present </w:t>
                  </w:r>
                </w:p>
                <w:p w14:paraId="06B70CC3" w14:textId="55C704B8" w:rsidR="006D00CB" w:rsidRDefault="003860B2" w:rsidP="00532CD2">
                  <w:pPr>
                    <w:pStyle w:val="Heading2"/>
                    <w:contextualSpacing w:val="0"/>
                    <w:outlineLvl w:val="1"/>
                  </w:pPr>
                  <w:r>
                    <w:t xml:space="preserve">Freshman </w:t>
                  </w:r>
                  <w:r w:rsidR="006D00CB">
                    <w:t>at University of michigan</w:t>
                  </w:r>
                </w:p>
                <w:p w14:paraId="4F0CFCC8" w14:textId="77777777" w:rsidR="006D00CB" w:rsidRDefault="006D00CB" w:rsidP="00532CD2">
                  <w:pPr>
                    <w:pStyle w:val="Heading2"/>
                    <w:contextualSpacing w:val="0"/>
                    <w:outlineLvl w:val="1"/>
                  </w:pPr>
                </w:p>
                <w:p w14:paraId="5307DFDE" w14:textId="2C65D9EA" w:rsidR="00532CD2" w:rsidRDefault="006D00CB" w:rsidP="006D00CB">
                  <w:pPr>
                    <w:pStyle w:val="Heading2"/>
                    <w:contextualSpacing w:val="0"/>
                  </w:pPr>
                  <w:r>
                    <w:t xml:space="preserve">Graduated from </w:t>
                  </w:r>
                  <w:r w:rsidR="00532CD2">
                    <w:t>DAVISON HIGH SCHOOL</w:t>
                  </w:r>
                </w:p>
                <w:p w14:paraId="5307DFDF" w14:textId="77777777" w:rsidR="00532CD2" w:rsidRDefault="00532CD2" w:rsidP="00532CD2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4.058 GPA</w:t>
                  </w:r>
                </w:p>
                <w:p w14:paraId="5307DFE0" w14:textId="77777777" w:rsidR="00532CD2" w:rsidRDefault="00532CD2" w:rsidP="00532CD2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99 percentile on SAT</w:t>
                  </w:r>
                </w:p>
                <w:p w14:paraId="5307DFE1" w14:textId="77777777" w:rsidR="00532CD2" w:rsidRDefault="00532CD2" w:rsidP="00532CD2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AP Scholar with Honor</w:t>
                  </w:r>
                </w:p>
              </w:tc>
            </w:tr>
          </w:tbl>
          <w:p w14:paraId="5307DFE3" w14:textId="77777777" w:rsidR="00532CD2" w:rsidRPr="00CF1A49" w:rsidRDefault="00532CD2" w:rsidP="00714B54">
            <w:pPr>
              <w:contextualSpacing w:val="0"/>
            </w:pPr>
          </w:p>
        </w:tc>
      </w:tr>
    </w:tbl>
    <w:p w14:paraId="5307DFE5" w14:textId="77777777" w:rsidR="004E01EB" w:rsidRPr="00CF1A49" w:rsidRDefault="00EB4CEE" w:rsidP="00C67B8C">
      <w:pPr>
        <w:pStyle w:val="Heading1"/>
        <w:spacing w:after="0"/>
      </w:pPr>
      <w:r>
        <w:t>Volunteer Experi</w:t>
      </w:r>
      <w:r w:rsidR="0011174E">
        <w:t>e</w:t>
      </w:r>
      <w:r>
        <w:t>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F61DF9" w:rsidRPr="00CF1A49" w14:paraId="5307DFFA" w14:textId="77777777" w:rsidTr="00C67B8C">
        <w:tc>
          <w:tcPr>
            <w:tcW w:w="9886" w:type="dxa"/>
            <w:tcMar>
              <w:top w:w="216" w:type="dxa"/>
            </w:tcMar>
          </w:tcPr>
          <w:p w14:paraId="5307DFE6" w14:textId="77777777" w:rsidR="00C67B8C" w:rsidRPr="00CF1A49" w:rsidRDefault="00C67B8C" w:rsidP="00C67B8C">
            <w:pPr>
              <w:pStyle w:val="Heading3"/>
              <w:contextualSpacing w:val="0"/>
              <w:outlineLvl w:val="2"/>
            </w:pPr>
            <w:r w:rsidRPr="0011174E">
              <w:t>January 2010</w:t>
            </w:r>
            <w:r>
              <w:t xml:space="preserve"> to April 2013</w:t>
            </w:r>
          </w:p>
          <w:p w14:paraId="5307DFE7" w14:textId="77777777" w:rsidR="00C67B8C" w:rsidRPr="00CF1A49" w:rsidRDefault="00C67B8C" w:rsidP="00C67B8C">
            <w:pPr>
              <w:pStyle w:val="Heading2"/>
              <w:contextualSpacing w:val="0"/>
              <w:outlineLvl w:val="1"/>
            </w:pPr>
            <w:r>
              <w:t>Genessee County Humane society</w:t>
            </w:r>
          </w:p>
          <w:p w14:paraId="5307DFE8" w14:textId="77777777" w:rsidR="0011174E" w:rsidRDefault="00532CD2" w:rsidP="001D0CE1">
            <w:pPr>
              <w:pStyle w:val="ListParagraph"/>
              <w:numPr>
                <w:ilvl w:val="0"/>
                <w:numId w:val="23"/>
              </w:numPr>
            </w:pPr>
            <w:r>
              <w:t>Cleaned cages</w:t>
            </w:r>
          </w:p>
          <w:p w14:paraId="5307DFE9" w14:textId="77777777" w:rsidR="00532CD2" w:rsidRDefault="00532CD2" w:rsidP="001D0CE1">
            <w:pPr>
              <w:pStyle w:val="ListParagraph"/>
              <w:numPr>
                <w:ilvl w:val="0"/>
                <w:numId w:val="23"/>
              </w:numPr>
            </w:pPr>
            <w:r>
              <w:t>Groomed</w:t>
            </w:r>
          </w:p>
          <w:p w14:paraId="5307DFEA" w14:textId="77777777" w:rsidR="00532CD2" w:rsidRDefault="00532CD2" w:rsidP="001D0CE1">
            <w:pPr>
              <w:pStyle w:val="ListParagraph"/>
              <w:numPr>
                <w:ilvl w:val="0"/>
                <w:numId w:val="23"/>
              </w:numPr>
            </w:pPr>
            <w:r>
              <w:t>Provided exercise by playing</w:t>
            </w:r>
          </w:p>
          <w:p w14:paraId="5307DFEB" w14:textId="77777777" w:rsidR="00532CD2" w:rsidRDefault="00532CD2" w:rsidP="00532CD2">
            <w:pPr>
              <w:pStyle w:val="ListParagraph"/>
              <w:ind w:left="1440"/>
            </w:pPr>
          </w:p>
          <w:p w14:paraId="5307DFEC" w14:textId="77777777" w:rsidR="0011174E" w:rsidRPr="0011174E" w:rsidRDefault="00524123" w:rsidP="00C67B8C">
            <w:pPr>
              <w:rPr>
                <w:b/>
              </w:rPr>
            </w:pPr>
            <w:r>
              <w:rPr>
                <w:b/>
              </w:rPr>
              <w:t>JANUARY 2008 TO MAY 2015</w:t>
            </w:r>
          </w:p>
          <w:p w14:paraId="5307DFED" w14:textId="77777777" w:rsidR="0011174E" w:rsidRDefault="00524123" w:rsidP="00C67B8C">
            <w:pPr>
              <w:rPr>
                <w:b/>
                <w:color w:val="1D824C" w:themeColor="accent1"/>
                <w:sz w:val="26"/>
                <w:szCs w:val="26"/>
              </w:rPr>
            </w:pPr>
            <w:r>
              <w:rPr>
                <w:b/>
                <w:color w:val="1D824C" w:themeColor="accent1"/>
                <w:sz w:val="26"/>
                <w:szCs w:val="26"/>
              </w:rPr>
              <w:t>NORTH END SOUP KITCHEN</w:t>
            </w:r>
          </w:p>
          <w:p w14:paraId="5307DFEE" w14:textId="77777777" w:rsidR="001D0CE1" w:rsidRDefault="001D0CE1" w:rsidP="001D0CE1">
            <w:pPr>
              <w:pStyle w:val="ListParagraph"/>
              <w:numPr>
                <w:ilvl w:val="0"/>
                <w:numId w:val="24"/>
              </w:numPr>
            </w:pPr>
            <w:r>
              <w:t>Prepared meals</w:t>
            </w:r>
          </w:p>
          <w:p w14:paraId="5307DFEF" w14:textId="77777777" w:rsidR="001D0CE1" w:rsidRDefault="001D0CE1" w:rsidP="001D0CE1">
            <w:pPr>
              <w:pStyle w:val="ListParagraph"/>
              <w:numPr>
                <w:ilvl w:val="0"/>
                <w:numId w:val="24"/>
              </w:numPr>
            </w:pPr>
            <w:r>
              <w:t>Served food</w:t>
            </w:r>
          </w:p>
          <w:p w14:paraId="5307DFF0" w14:textId="77777777" w:rsidR="001D0CE1" w:rsidRPr="001D0CE1" w:rsidRDefault="001D0CE1" w:rsidP="001D0CE1">
            <w:pPr>
              <w:pStyle w:val="ListParagraph"/>
              <w:numPr>
                <w:ilvl w:val="0"/>
                <w:numId w:val="24"/>
              </w:numPr>
            </w:pPr>
            <w:r>
              <w:t>Helped clean up after mealtime</w:t>
            </w:r>
          </w:p>
          <w:p w14:paraId="5307DFF1" w14:textId="77777777" w:rsidR="00524123" w:rsidRDefault="00524123" w:rsidP="00C67B8C"/>
          <w:p w14:paraId="5307DFF2" w14:textId="77777777" w:rsidR="00524123" w:rsidRDefault="00524123" w:rsidP="00C67B8C">
            <w:pPr>
              <w:rPr>
                <w:b/>
              </w:rPr>
            </w:pPr>
            <w:r>
              <w:rPr>
                <w:b/>
              </w:rPr>
              <w:t>SEPTEMBER 2016 TO PRESENT</w:t>
            </w:r>
          </w:p>
          <w:p w14:paraId="5307DFF3" w14:textId="77777777" w:rsidR="00524123" w:rsidRDefault="00524123" w:rsidP="00C67B8C">
            <w:pPr>
              <w:rPr>
                <w:b/>
                <w:color w:val="1D824C" w:themeColor="accent1"/>
                <w:sz w:val="26"/>
                <w:szCs w:val="26"/>
              </w:rPr>
            </w:pPr>
            <w:r>
              <w:rPr>
                <w:b/>
                <w:color w:val="1D824C" w:themeColor="accent1"/>
                <w:sz w:val="26"/>
                <w:szCs w:val="26"/>
              </w:rPr>
              <w:t>NATIONAL HONORS SOCIETY</w:t>
            </w:r>
          </w:p>
          <w:p w14:paraId="5307DFF4" w14:textId="77777777" w:rsidR="001D0CE1" w:rsidRPr="001D0CE1" w:rsidRDefault="001D0CE1" w:rsidP="001D0CE1">
            <w:pPr>
              <w:pStyle w:val="ListParagraph"/>
              <w:numPr>
                <w:ilvl w:val="0"/>
                <w:numId w:val="25"/>
              </w:numPr>
            </w:pPr>
            <w:r>
              <w:t>Have helped in a variety of ways among the community, ranging from helping at the dog park, to organizing the homecoming parade.</w:t>
            </w:r>
          </w:p>
          <w:p w14:paraId="5307DFF5" w14:textId="77777777" w:rsidR="00FD7476" w:rsidRDefault="00FD7476" w:rsidP="00C67B8C"/>
          <w:p w14:paraId="5307DFF6" w14:textId="77777777" w:rsidR="00FD7476" w:rsidRDefault="00FD7476" w:rsidP="00FD7476">
            <w:pPr>
              <w:rPr>
                <w:b/>
              </w:rPr>
            </w:pPr>
            <w:r>
              <w:rPr>
                <w:b/>
              </w:rPr>
              <w:t>SEPTEMBER 2018 TO PRESENT</w:t>
            </w:r>
          </w:p>
          <w:p w14:paraId="5307DFF7" w14:textId="77777777" w:rsidR="00FD7476" w:rsidRDefault="00FD7476" w:rsidP="00FD7476">
            <w:pPr>
              <w:rPr>
                <w:b/>
                <w:color w:val="1D824C" w:themeColor="accent1"/>
                <w:sz w:val="26"/>
                <w:szCs w:val="26"/>
              </w:rPr>
            </w:pPr>
            <w:r>
              <w:rPr>
                <w:b/>
                <w:color w:val="1D824C" w:themeColor="accent1"/>
                <w:sz w:val="26"/>
                <w:szCs w:val="26"/>
              </w:rPr>
              <w:t>NATIONAL HONORS SOCIETY SECRETARY</w:t>
            </w:r>
          </w:p>
          <w:p w14:paraId="5307DFF8" w14:textId="77777777" w:rsidR="001D0CE1" w:rsidRDefault="001D0CE1" w:rsidP="001D0CE1">
            <w:pPr>
              <w:pStyle w:val="ListParagraph"/>
              <w:numPr>
                <w:ilvl w:val="0"/>
                <w:numId w:val="25"/>
              </w:numPr>
            </w:pPr>
            <w:r>
              <w:t>I keep track of all of the service hours worked along with the dues that have been paid.</w:t>
            </w:r>
          </w:p>
          <w:p w14:paraId="5307DFF9" w14:textId="77777777" w:rsidR="00FD7476" w:rsidRDefault="001D0CE1" w:rsidP="001D0CE1">
            <w:pPr>
              <w:pStyle w:val="ListParagraph"/>
              <w:numPr>
                <w:ilvl w:val="0"/>
                <w:numId w:val="25"/>
              </w:numPr>
            </w:pPr>
            <w:r>
              <w:t>Help lead meetings that occur every second Wednesday of every month.</w:t>
            </w:r>
          </w:p>
        </w:tc>
      </w:tr>
    </w:tbl>
    <w:p w14:paraId="5307DFFB" w14:textId="77777777" w:rsidR="001D0CE1" w:rsidRDefault="001D0CE1" w:rsidP="00486277">
      <w:pPr>
        <w:pStyle w:val="Heading1"/>
      </w:pPr>
    </w:p>
    <w:p w14:paraId="5307DFFC" w14:textId="77777777" w:rsidR="001D0CE1" w:rsidRPr="00CF1A49" w:rsidRDefault="001D0CE1" w:rsidP="001D0CE1">
      <w:pPr>
        <w:pStyle w:val="Heading1"/>
        <w:spacing w:after="0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1D0CE1" w:rsidRPr="00CF1A49" w14:paraId="5307E007" w14:textId="77777777" w:rsidTr="00C6205C">
        <w:tc>
          <w:tcPr>
            <w:tcW w:w="9886" w:type="dxa"/>
            <w:tcMar>
              <w:top w:w="216" w:type="dxa"/>
            </w:tcMar>
          </w:tcPr>
          <w:p w14:paraId="5307DFFD" w14:textId="77777777" w:rsidR="001D0CE1" w:rsidRPr="00CF1A49" w:rsidRDefault="004E4B4C" w:rsidP="00C6205C">
            <w:pPr>
              <w:pStyle w:val="Heading3"/>
              <w:contextualSpacing w:val="0"/>
              <w:outlineLvl w:val="2"/>
            </w:pPr>
            <w:r>
              <w:t>MARCH 2015 TO MARCH 2015</w:t>
            </w:r>
          </w:p>
          <w:p w14:paraId="5307DFFE" w14:textId="77777777" w:rsidR="001D0CE1" w:rsidRPr="00CF1A49" w:rsidRDefault="004E4B4C" w:rsidP="004E4B4C">
            <w:pPr>
              <w:pStyle w:val="Heading2"/>
              <w:contextualSpacing w:val="0"/>
              <w:outlineLvl w:val="1"/>
            </w:pPr>
            <w:r>
              <w:t>HELPED TEAM 5694 AT FIM – KETTERING</w:t>
            </w:r>
          </w:p>
          <w:p w14:paraId="5307DFFF" w14:textId="77777777" w:rsidR="001D0CE1" w:rsidRDefault="004E4B4C" w:rsidP="00C6205C">
            <w:pPr>
              <w:pStyle w:val="ListParagraph"/>
              <w:numPr>
                <w:ilvl w:val="0"/>
                <w:numId w:val="23"/>
              </w:numPr>
            </w:pPr>
            <w:r>
              <w:t>Helped run the robot for a team which had no players, yet needed the help.</w:t>
            </w:r>
          </w:p>
          <w:p w14:paraId="5307E000" w14:textId="77777777" w:rsidR="001D0CE1" w:rsidRDefault="004E4B4C" w:rsidP="004E4B4C">
            <w:pPr>
              <w:pStyle w:val="ListParagraph"/>
              <w:numPr>
                <w:ilvl w:val="0"/>
                <w:numId w:val="23"/>
              </w:numPr>
            </w:pPr>
            <w:r>
              <w:t>Drove, played as human player, and worked as pit crew.</w:t>
            </w:r>
          </w:p>
          <w:p w14:paraId="5307E001" w14:textId="77777777" w:rsidR="001D0CE1" w:rsidRDefault="001D0CE1" w:rsidP="00C6205C">
            <w:pPr>
              <w:pStyle w:val="ListParagraph"/>
              <w:ind w:left="1440"/>
            </w:pPr>
          </w:p>
          <w:p w14:paraId="5307E002" w14:textId="77777777" w:rsidR="001D0CE1" w:rsidRPr="0011174E" w:rsidRDefault="004E4B4C" w:rsidP="00C6205C">
            <w:pPr>
              <w:rPr>
                <w:b/>
              </w:rPr>
            </w:pPr>
            <w:r>
              <w:rPr>
                <w:b/>
              </w:rPr>
              <w:t>JANUARY 2018 TO PRESENT</w:t>
            </w:r>
          </w:p>
          <w:p w14:paraId="5307E003" w14:textId="77777777" w:rsidR="001D0CE1" w:rsidRDefault="004E4B4C" w:rsidP="00C6205C">
            <w:pPr>
              <w:rPr>
                <w:b/>
                <w:color w:val="1D824C" w:themeColor="accent1"/>
                <w:sz w:val="26"/>
                <w:szCs w:val="26"/>
              </w:rPr>
            </w:pPr>
            <w:r>
              <w:rPr>
                <w:b/>
                <w:color w:val="1D824C" w:themeColor="accent1"/>
                <w:sz w:val="26"/>
                <w:szCs w:val="26"/>
              </w:rPr>
              <w:t>MEMBER OF TEAM 3534</w:t>
            </w:r>
          </w:p>
          <w:p w14:paraId="5307E004" w14:textId="77777777" w:rsidR="001D0CE1" w:rsidRDefault="004E4B4C" w:rsidP="00C6205C">
            <w:pPr>
              <w:pStyle w:val="ListParagraph"/>
              <w:numPr>
                <w:ilvl w:val="0"/>
                <w:numId w:val="24"/>
              </w:numPr>
            </w:pPr>
            <w:r>
              <w:t>Worked with CAD, programming, and mechanical.</w:t>
            </w:r>
          </w:p>
          <w:p w14:paraId="5307E005" w14:textId="77777777" w:rsidR="001D0CE1" w:rsidRDefault="004E4B4C" w:rsidP="00C6205C">
            <w:pPr>
              <w:pStyle w:val="ListParagraph"/>
              <w:numPr>
                <w:ilvl w:val="0"/>
                <w:numId w:val="24"/>
              </w:numPr>
            </w:pPr>
            <w:r>
              <w:t>Was chosen to be a member of the backup pit crew.</w:t>
            </w:r>
          </w:p>
          <w:p w14:paraId="5307E006" w14:textId="77777777" w:rsidR="001D0CE1" w:rsidRPr="004E4B4C" w:rsidRDefault="004E4B4C" w:rsidP="004E4B4C">
            <w:pPr>
              <w:pStyle w:val="ListParagraph"/>
              <w:numPr>
                <w:ilvl w:val="0"/>
                <w:numId w:val="24"/>
              </w:numPr>
            </w:pPr>
            <w:r>
              <w:t>Helped develop and maintain some aspects of the scouting practice.</w:t>
            </w:r>
          </w:p>
        </w:tc>
      </w:tr>
    </w:tbl>
    <w:p w14:paraId="5307E008" w14:textId="77777777" w:rsidR="001D0CE1" w:rsidRDefault="001D0CE1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FF28ACEA5859454E90D1214EDCCDD26D"/>
        </w:placeholder>
        <w:temporary/>
        <w:showingPlcHdr/>
      </w:sdtPr>
      <w:sdtEndPr/>
      <w:sdtContent>
        <w:p w14:paraId="5307E009" w14:textId="77777777" w:rsidR="00486277" w:rsidRPr="00CF1A49" w:rsidRDefault="00486277" w:rsidP="00486277">
          <w:pPr>
            <w:pStyle w:val="Heading1"/>
          </w:pPr>
          <w:r w:rsidRPr="0011174E">
            <w:rPr>
              <w:color w:val="auto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A0632" w:rsidRPr="006E1507" w14:paraId="5307E013" w14:textId="77777777" w:rsidTr="00CF1A49">
        <w:tc>
          <w:tcPr>
            <w:tcW w:w="4675" w:type="dxa"/>
          </w:tcPr>
          <w:p w14:paraId="5307E00A" w14:textId="77777777" w:rsidR="00020B50" w:rsidRPr="00020B50" w:rsidRDefault="00020B50" w:rsidP="006E1507">
            <w:pPr>
              <w:pStyle w:val="ListBullet"/>
              <w:contextualSpacing w:val="0"/>
              <w:rPr>
                <w:b/>
              </w:rPr>
            </w:pPr>
            <w:r w:rsidRPr="00020B50">
              <w:rPr>
                <w:b/>
              </w:rPr>
              <w:t>Clear-headed</w:t>
            </w:r>
          </w:p>
          <w:p w14:paraId="5E547B37" w14:textId="01CF55AE" w:rsidR="00956738" w:rsidRDefault="00956738" w:rsidP="006E1507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Knows HTML</w:t>
            </w:r>
          </w:p>
          <w:p w14:paraId="130A2334" w14:textId="64ECEFB3" w:rsidR="00956738" w:rsidRDefault="00956738" w:rsidP="006E1507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Knows CSS</w:t>
            </w:r>
          </w:p>
          <w:p w14:paraId="5307E00D" w14:textId="77777777" w:rsidR="001D0CE1" w:rsidRDefault="001D0CE1" w:rsidP="006E1507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Knows Java</w:t>
            </w:r>
          </w:p>
          <w:p w14:paraId="77B51DCE" w14:textId="77777777" w:rsidR="001D0CE1" w:rsidRDefault="00956738" w:rsidP="006E1507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Knows C++</w:t>
            </w:r>
          </w:p>
          <w:p w14:paraId="5307E00E" w14:textId="37540CC9" w:rsidR="00956738" w:rsidRPr="00020B50" w:rsidRDefault="00956738" w:rsidP="006E1507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Knows Matlab</w:t>
            </w:r>
          </w:p>
        </w:tc>
        <w:tc>
          <w:tcPr>
            <w:tcW w:w="4675" w:type="dxa"/>
            <w:tcMar>
              <w:left w:w="360" w:type="dxa"/>
            </w:tcMar>
          </w:tcPr>
          <w:p w14:paraId="5307E00F" w14:textId="77777777" w:rsidR="003A0632" w:rsidRPr="00020B50" w:rsidRDefault="00020B50" w:rsidP="006E1507">
            <w:pPr>
              <w:pStyle w:val="ListBullet"/>
              <w:contextualSpacing w:val="0"/>
              <w:rPr>
                <w:b/>
              </w:rPr>
            </w:pPr>
            <w:r w:rsidRPr="00020B50">
              <w:rPr>
                <w:b/>
              </w:rPr>
              <w:t>Intelligent</w:t>
            </w:r>
          </w:p>
          <w:p w14:paraId="5307E010" w14:textId="77777777" w:rsidR="001E3120" w:rsidRPr="00020B50" w:rsidRDefault="00240875" w:rsidP="006E1507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Persistent</w:t>
            </w:r>
          </w:p>
          <w:p w14:paraId="5307E011" w14:textId="77777777" w:rsidR="001E3120" w:rsidRPr="001D0CE1" w:rsidRDefault="00714B54" w:rsidP="00714B54">
            <w:pPr>
              <w:pStyle w:val="ListBullet"/>
            </w:pPr>
            <w:r>
              <w:rPr>
                <w:b/>
              </w:rPr>
              <w:t>Organized</w:t>
            </w:r>
          </w:p>
          <w:p w14:paraId="1835C55D" w14:textId="77777777" w:rsidR="001D0CE1" w:rsidRPr="00956738" w:rsidRDefault="001D0CE1" w:rsidP="001D0CE1">
            <w:pPr>
              <w:pStyle w:val="ListBullet"/>
            </w:pPr>
            <w:r>
              <w:rPr>
                <w:b/>
              </w:rPr>
              <w:t>Able to CAD</w:t>
            </w:r>
          </w:p>
          <w:p w14:paraId="360AF16A" w14:textId="77777777" w:rsidR="00956738" w:rsidRPr="00956738" w:rsidRDefault="00956738" w:rsidP="00956738">
            <w:pPr>
              <w:pStyle w:val="ListBullet"/>
            </w:pPr>
            <w:r>
              <w:rPr>
                <w:b/>
              </w:rPr>
              <w:t>Have the basic ability to use tools</w:t>
            </w:r>
          </w:p>
          <w:p w14:paraId="1A4794EE" w14:textId="77777777" w:rsidR="00956738" w:rsidRDefault="00956738" w:rsidP="00956738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Adapts Well</w:t>
            </w:r>
          </w:p>
          <w:p w14:paraId="5307E012" w14:textId="6103A048" w:rsidR="00956738" w:rsidRPr="00956738" w:rsidRDefault="00956738" w:rsidP="00956738">
            <w:pPr>
              <w:pStyle w:val="ListBullet"/>
              <w:contextualSpacing w:val="0"/>
              <w:rPr>
                <w:b/>
              </w:rPr>
            </w:pPr>
            <w:r w:rsidRPr="00020B50">
              <w:rPr>
                <w:b/>
              </w:rPr>
              <w:t>Determined</w:t>
            </w:r>
            <w:bookmarkStart w:id="0" w:name="_GoBack"/>
            <w:bookmarkEnd w:id="0"/>
          </w:p>
        </w:tc>
      </w:tr>
    </w:tbl>
    <w:p w14:paraId="5307E014" w14:textId="77777777" w:rsidR="001900F5" w:rsidRPr="00714B54" w:rsidRDefault="001900F5" w:rsidP="00714B54"/>
    <w:sectPr w:rsidR="001900F5" w:rsidRPr="00714B54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7E01B" w14:textId="77777777" w:rsidR="00772118" w:rsidRDefault="00772118" w:rsidP="0068194B">
      <w:r>
        <w:separator/>
      </w:r>
    </w:p>
    <w:p w14:paraId="5307E01C" w14:textId="77777777" w:rsidR="00772118" w:rsidRDefault="00772118"/>
    <w:p w14:paraId="5307E01D" w14:textId="77777777" w:rsidR="00772118" w:rsidRDefault="00772118"/>
  </w:endnote>
  <w:endnote w:type="continuationSeparator" w:id="0">
    <w:p w14:paraId="5307E01E" w14:textId="77777777" w:rsidR="00772118" w:rsidRDefault="00772118" w:rsidP="0068194B">
      <w:r>
        <w:continuationSeparator/>
      </w:r>
    </w:p>
    <w:p w14:paraId="5307E01F" w14:textId="77777777" w:rsidR="00772118" w:rsidRDefault="00772118"/>
    <w:p w14:paraId="5307E020" w14:textId="77777777" w:rsidR="00772118" w:rsidRDefault="007721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7E021" w14:textId="77777777" w:rsidR="002B2958" w:rsidRDefault="004C046F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4E4B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7E015" w14:textId="77777777" w:rsidR="00772118" w:rsidRDefault="00772118" w:rsidP="0068194B">
      <w:r>
        <w:separator/>
      </w:r>
    </w:p>
    <w:p w14:paraId="5307E016" w14:textId="77777777" w:rsidR="00772118" w:rsidRDefault="00772118"/>
    <w:p w14:paraId="5307E017" w14:textId="77777777" w:rsidR="00772118" w:rsidRDefault="00772118"/>
  </w:footnote>
  <w:footnote w:type="continuationSeparator" w:id="0">
    <w:p w14:paraId="5307E018" w14:textId="77777777" w:rsidR="00772118" w:rsidRDefault="00772118" w:rsidP="0068194B">
      <w:r>
        <w:continuationSeparator/>
      </w:r>
    </w:p>
    <w:p w14:paraId="5307E019" w14:textId="77777777" w:rsidR="00772118" w:rsidRDefault="00772118"/>
    <w:p w14:paraId="5307E01A" w14:textId="77777777" w:rsidR="00772118" w:rsidRDefault="007721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7E022" w14:textId="5BEA3D21" w:rsidR="00236D54" w:rsidRPr="004E01EB" w:rsidRDefault="00956738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5307E023" wp14:editId="56CB9A4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E5765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9902B8"/>
    <w:multiLevelType w:val="hybridMultilevel"/>
    <w:tmpl w:val="DAD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01CA9"/>
    <w:multiLevelType w:val="hybridMultilevel"/>
    <w:tmpl w:val="77DA6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1EB793C"/>
    <w:multiLevelType w:val="hybridMultilevel"/>
    <w:tmpl w:val="1232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38117F4"/>
    <w:multiLevelType w:val="hybridMultilevel"/>
    <w:tmpl w:val="4706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A3AEF"/>
    <w:multiLevelType w:val="hybridMultilevel"/>
    <w:tmpl w:val="BCCC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20068"/>
    <w:multiLevelType w:val="hybridMultilevel"/>
    <w:tmpl w:val="A8DC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11B8C"/>
    <w:multiLevelType w:val="hybridMultilevel"/>
    <w:tmpl w:val="126E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26D88"/>
    <w:multiLevelType w:val="hybridMultilevel"/>
    <w:tmpl w:val="A9F2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FF7C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BCD644B"/>
    <w:multiLevelType w:val="multilevel"/>
    <w:tmpl w:val="DC4E58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FC35FAC"/>
    <w:multiLevelType w:val="hybridMultilevel"/>
    <w:tmpl w:val="3828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71434"/>
    <w:multiLevelType w:val="hybridMultilevel"/>
    <w:tmpl w:val="8424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9"/>
  </w:num>
  <w:num w:numId="16">
    <w:abstractNumId w:val="23"/>
  </w:num>
  <w:num w:numId="17">
    <w:abstractNumId w:val="21"/>
  </w:num>
  <w:num w:numId="18">
    <w:abstractNumId w:val="22"/>
  </w:num>
  <w:num w:numId="19">
    <w:abstractNumId w:val="24"/>
  </w:num>
  <w:num w:numId="20">
    <w:abstractNumId w:val="15"/>
  </w:num>
  <w:num w:numId="21">
    <w:abstractNumId w:val="11"/>
  </w:num>
  <w:num w:numId="22">
    <w:abstractNumId w:val="17"/>
  </w:num>
  <w:num w:numId="23">
    <w:abstractNumId w:val="13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A8"/>
    <w:rsid w:val="000001EF"/>
    <w:rsid w:val="00007322"/>
    <w:rsid w:val="00007728"/>
    <w:rsid w:val="00020B50"/>
    <w:rsid w:val="00024584"/>
    <w:rsid w:val="00024730"/>
    <w:rsid w:val="00024A68"/>
    <w:rsid w:val="00055E95"/>
    <w:rsid w:val="0007021F"/>
    <w:rsid w:val="000B2BA5"/>
    <w:rsid w:val="000F2F8C"/>
    <w:rsid w:val="0010006E"/>
    <w:rsid w:val="001045A8"/>
    <w:rsid w:val="0011174E"/>
    <w:rsid w:val="00114A91"/>
    <w:rsid w:val="001427E1"/>
    <w:rsid w:val="00163668"/>
    <w:rsid w:val="00171566"/>
    <w:rsid w:val="00174676"/>
    <w:rsid w:val="001755A8"/>
    <w:rsid w:val="00184014"/>
    <w:rsid w:val="001900F5"/>
    <w:rsid w:val="00192008"/>
    <w:rsid w:val="001C0E68"/>
    <w:rsid w:val="001C4B6F"/>
    <w:rsid w:val="001C6586"/>
    <w:rsid w:val="001D0BF1"/>
    <w:rsid w:val="001D0CE1"/>
    <w:rsid w:val="001E3120"/>
    <w:rsid w:val="001E7E0C"/>
    <w:rsid w:val="001F0BB0"/>
    <w:rsid w:val="001F4E6D"/>
    <w:rsid w:val="001F6140"/>
    <w:rsid w:val="001F7374"/>
    <w:rsid w:val="00203573"/>
    <w:rsid w:val="0020597D"/>
    <w:rsid w:val="00213B4C"/>
    <w:rsid w:val="002253B0"/>
    <w:rsid w:val="00236D54"/>
    <w:rsid w:val="00240875"/>
    <w:rsid w:val="00241D8C"/>
    <w:rsid w:val="00241FDB"/>
    <w:rsid w:val="0024720C"/>
    <w:rsid w:val="002549BA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ADD"/>
    <w:rsid w:val="002E7E61"/>
    <w:rsid w:val="002F05E5"/>
    <w:rsid w:val="002F254D"/>
    <w:rsid w:val="002F30E4"/>
    <w:rsid w:val="00307140"/>
    <w:rsid w:val="00316DFF"/>
    <w:rsid w:val="00325B57"/>
    <w:rsid w:val="0033226C"/>
    <w:rsid w:val="00336056"/>
    <w:rsid w:val="003429A8"/>
    <w:rsid w:val="003544E1"/>
    <w:rsid w:val="00366398"/>
    <w:rsid w:val="003860B2"/>
    <w:rsid w:val="003A0632"/>
    <w:rsid w:val="003A30E5"/>
    <w:rsid w:val="003A6ADF"/>
    <w:rsid w:val="003B5928"/>
    <w:rsid w:val="003D380F"/>
    <w:rsid w:val="003E0CBC"/>
    <w:rsid w:val="003E160D"/>
    <w:rsid w:val="003F1D5F"/>
    <w:rsid w:val="00405128"/>
    <w:rsid w:val="00406CFF"/>
    <w:rsid w:val="00416B25"/>
    <w:rsid w:val="00420592"/>
    <w:rsid w:val="00422852"/>
    <w:rsid w:val="004319E0"/>
    <w:rsid w:val="00437E8C"/>
    <w:rsid w:val="00440225"/>
    <w:rsid w:val="004558DD"/>
    <w:rsid w:val="004726BC"/>
    <w:rsid w:val="004729A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046F"/>
    <w:rsid w:val="004C2D5D"/>
    <w:rsid w:val="004C33E1"/>
    <w:rsid w:val="004E01EB"/>
    <w:rsid w:val="004E2794"/>
    <w:rsid w:val="004E4B4C"/>
    <w:rsid w:val="00510392"/>
    <w:rsid w:val="00511364"/>
    <w:rsid w:val="00513E2A"/>
    <w:rsid w:val="00524123"/>
    <w:rsid w:val="00532CD2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6AFE"/>
    <w:rsid w:val="00607E79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7A88"/>
    <w:rsid w:val="006D00CB"/>
    <w:rsid w:val="006E1507"/>
    <w:rsid w:val="00712D8B"/>
    <w:rsid w:val="00714B54"/>
    <w:rsid w:val="007273B7"/>
    <w:rsid w:val="00733E0A"/>
    <w:rsid w:val="00736B27"/>
    <w:rsid w:val="0074403D"/>
    <w:rsid w:val="00746D44"/>
    <w:rsid w:val="007538DC"/>
    <w:rsid w:val="00757803"/>
    <w:rsid w:val="00772118"/>
    <w:rsid w:val="00772ECA"/>
    <w:rsid w:val="00791EFA"/>
    <w:rsid w:val="0079206B"/>
    <w:rsid w:val="00796076"/>
    <w:rsid w:val="007C0566"/>
    <w:rsid w:val="007C606B"/>
    <w:rsid w:val="007E6A61"/>
    <w:rsid w:val="00801140"/>
    <w:rsid w:val="00803404"/>
    <w:rsid w:val="00806F98"/>
    <w:rsid w:val="00834955"/>
    <w:rsid w:val="00855B59"/>
    <w:rsid w:val="00856EFE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A82"/>
    <w:rsid w:val="00952C89"/>
    <w:rsid w:val="00956738"/>
    <w:rsid w:val="009571D8"/>
    <w:rsid w:val="009650EA"/>
    <w:rsid w:val="0097790C"/>
    <w:rsid w:val="0098506E"/>
    <w:rsid w:val="009A44CE"/>
    <w:rsid w:val="009C4DFC"/>
    <w:rsid w:val="009D44F8"/>
    <w:rsid w:val="009E1D0E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118E"/>
    <w:rsid w:val="00AD360E"/>
    <w:rsid w:val="00AD40FB"/>
    <w:rsid w:val="00AD782D"/>
    <w:rsid w:val="00AE7650"/>
    <w:rsid w:val="00B10EBE"/>
    <w:rsid w:val="00B236F1"/>
    <w:rsid w:val="00B41189"/>
    <w:rsid w:val="00B50F99"/>
    <w:rsid w:val="00B51D1B"/>
    <w:rsid w:val="00B540F4"/>
    <w:rsid w:val="00B60FD0"/>
    <w:rsid w:val="00B622DF"/>
    <w:rsid w:val="00B62919"/>
    <w:rsid w:val="00B6332A"/>
    <w:rsid w:val="00B81760"/>
    <w:rsid w:val="00B8494C"/>
    <w:rsid w:val="00BA1546"/>
    <w:rsid w:val="00BB4E51"/>
    <w:rsid w:val="00BC274A"/>
    <w:rsid w:val="00BD431F"/>
    <w:rsid w:val="00BE3A8D"/>
    <w:rsid w:val="00BE423E"/>
    <w:rsid w:val="00BE5436"/>
    <w:rsid w:val="00BF61AC"/>
    <w:rsid w:val="00C47FA6"/>
    <w:rsid w:val="00C57FC6"/>
    <w:rsid w:val="00C66A7D"/>
    <w:rsid w:val="00C67B8C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1D01"/>
    <w:rsid w:val="00E362DB"/>
    <w:rsid w:val="00E5632B"/>
    <w:rsid w:val="00E70240"/>
    <w:rsid w:val="00E71E6B"/>
    <w:rsid w:val="00E81CC5"/>
    <w:rsid w:val="00E85A87"/>
    <w:rsid w:val="00E85B4A"/>
    <w:rsid w:val="00E9528E"/>
    <w:rsid w:val="00E97450"/>
    <w:rsid w:val="00EA5099"/>
    <w:rsid w:val="00EB4CEE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476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5307DFD4"/>
  <w15:docId w15:val="{51F18D6A-E7EA-4FF7-BFBB-12CB6045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74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28ACEA5859454E90D1214EDCCDD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9E7E6-018F-4C95-BC6A-21E6388CB681}"/>
      </w:docPartPr>
      <w:docPartBody>
        <w:p w:rsidR="00D571A7" w:rsidRDefault="00B541DA">
          <w:pPr>
            <w:pStyle w:val="FF28ACEA5859454E90D1214EDCCDD26D"/>
          </w:pPr>
          <w:r w:rsidRPr="00CF1A49">
            <w:t>Skills</w:t>
          </w:r>
        </w:p>
      </w:docPartBody>
    </w:docPart>
    <w:docPart>
      <w:docPartPr>
        <w:name w:val="D3A18312F5CE4F7D9F34EFB70FC5A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CD410-4627-423B-93E2-DCA768A8AD63}"/>
      </w:docPartPr>
      <w:docPartBody>
        <w:p w:rsidR="00D01D88" w:rsidRDefault="00B71213" w:rsidP="00B71213">
          <w:pPr>
            <w:pStyle w:val="D3A18312F5CE4F7D9F34EFB70FC5AEB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709"/>
    <w:rsid w:val="002E5053"/>
    <w:rsid w:val="0057327B"/>
    <w:rsid w:val="00AE274E"/>
    <w:rsid w:val="00B541DA"/>
    <w:rsid w:val="00B71213"/>
    <w:rsid w:val="00BB3E0E"/>
    <w:rsid w:val="00D01D88"/>
    <w:rsid w:val="00D04AA8"/>
    <w:rsid w:val="00D571A7"/>
    <w:rsid w:val="00DA1CFE"/>
    <w:rsid w:val="00DB1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0F85023FC140C8A15D78F3C9BC1469">
    <w:name w:val="780F85023FC140C8A15D78F3C9BC1469"/>
    <w:rsid w:val="00D571A7"/>
  </w:style>
  <w:style w:type="character" w:styleId="IntenseEmphasis">
    <w:name w:val="Intense Emphasis"/>
    <w:basedOn w:val="DefaultParagraphFont"/>
    <w:uiPriority w:val="2"/>
    <w:rsid w:val="00D571A7"/>
    <w:rPr>
      <w:b/>
      <w:iCs/>
      <w:color w:val="262626" w:themeColor="text1" w:themeTint="D9"/>
    </w:rPr>
  </w:style>
  <w:style w:type="paragraph" w:customStyle="1" w:styleId="69C794AA943A497588158337D49BAC5D">
    <w:name w:val="69C794AA943A497588158337D49BAC5D"/>
    <w:rsid w:val="00D571A7"/>
  </w:style>
  <w:style w:type="paragraph" w:customStyle="1" w:styleId="152B584F9976484BADFB6AB52E7FE438">
    <w:name w:val="152B584F9976484BADFB6AB52E7FE438"/>
    <w:rsid w:val="00D571A7"/>
  </w:style>
  <w:style w:type="paragraph" w:customStyle="1" w:styleId="E5160A14CF3345BBBA67114A0AD1539F">
    <w:name w:val="E5160A14CF3345BBBA67114A0AD1539F"/>
    <w:rsid w:val="00D571A7"/>
  </w:style>
  <w:style w:type="paragraph" w:customStyle="1" w:styleId="2EADEB5146064F9FBF2C2CF1FF44519D">
    <w:name w:val="2EADEB5146064F9FBF2C2CF1FF44519D"/>
    <w:rsid w:val="00D571A7"/>
  </w:style>
  <w:style w:type="paragraph" w:customStyle="1" w:styleId="C2987DF9B1004AB9BFFF557EB9704579">
    <w:name w:val="C2987DF9B1004AB9BFFF557EB9704579"/>
    <w:rsid w:val="00D571A7"/>
  </w:style>
  <w:style w:type="paragraph" w:customStyle="1" w:styleId="3EB024F82F1A4EAA956C11E0066BA7C5">
    <w:name w:val="3EB024F82F1A4EAA956C11E0066BA7C5"/>
    <w:rsid w:val="00D571A7"/>
  </w:style>
  <w:style w:type="paragraph" w:customStyle="1" w:styleId="AD46B072B41C410DA1335E1050FA2376">
    <w:name w:val="AD46B072B41C410DA1335E1050FA2376"/>
    <w:rsid w:val="00D571A7"/>
  </w:style>
  <w:style w:type="paragraph" w:customStyle="1" w:styleId="8F460D510F734BC2A4CA7EB95B3FA233">
    <w:name w:val="8F460D510F734BC2A4CA7EB95B3FA233"/>
    <w:rsid w:val="00D571A7"/>
  </w:style>
  <w:style w:type="paragraph" w:customStyle="1" w:styleId="397588EC0DFC4369AA5C9CD264C9F810">
    <w:name w:val="397588EC0DFC4369AA5C9CD264C9F810"/>
    <w:rsid w:val="00D571A7"/>
  </w:style>
  <w:style w:type="paragraph" w:customStyle="1" w:styleId="8C69FBCB1AFF49F29F72B89462492D4D">
    <w:name w:val="8C69FBCB1AFF49F29F72B89462492D4D"/>
    <w:rsid w:val="00D571A7"/>
  </w:style>
  <w:style w:type="paragraph" w:customStyle="1" w:styleId="9A085A5F21474CD3B95A3206FA2F8A5B">
    <w:name w:val="9A085A5F21474CD3B95A3206FA2F8A5B"/>
    <w:rsid w:val="00D571A7"/>
  </w:style>
  <w:style w:type="paragraph" w:customStyle="1" w:styleId="DC804E7781684845AC5E335E98C74900">
    <w:name w:val="DC804E7781684845AC5E335E98C74900"/>
    <w:rsid w:val="00D571A7"/>
  </w:style>
  <w:style w:type="paragraph" w:customStyle="1" w:styleId="49EE2B8C411D4FA1A714200CD5872070">
    <w:name w:val="49EE2B8C411D4FA1A714200CD5872070"/>
    <w:rsid w:val="00D571A7"/>
  </w:style>
  <w:style w:type="paragraph" w:customStyle="1" w:styleId="E9D634FE9A18433384AB3376FDCFE6AC">
    <w:name w:val="E9D634FE9A18433384AB3376FDCFE6AC"/>
    <w:rsid w:val="00D571A7"/>
  </w:style>
  <w:style w:type="character" w:styleId="SubtleReference">
    <w:name w:val="Subtle Reference"/>
    <w:basedOn w:val="DefaultParagraphFont"/>
    <w:uiPriority w:val="10"/>
    <w:qFormat/>
    <w:rsid w:val="00D571A7"/>
    <w:rPr>
      <w:b/>
      <w:caps w:val="0"/>
      <w:smallCaps/>
      <w:color w:val="595959" w:themeColor="text1" w:themeTint="A6"/>
    </w:rPr>
  </w:style>
  <w:style w:type="paragraph" w:customStyle="1" w:styleId="3E80078D48A94873818A550DD3440494">
    <w:name w:val="3E80078D48A94873818A550DD3440494"/>
    <w:rsid w:val="00D571A7"/>
  </w:style>
  <w:style w:type="paragraph" w:customStyle="1" w:styleId="6338D996D7CB4C32A63957A050D36138">
    <w:name w:val="6338D996D7CB4C32A63957A050D36138"/>
    <w:rsid w:val="00D571A7"/>
  </w:style>
  <w:style w:type="paragraph" w:customStyle="1" w:styleId="6849356FBEF040E9B15BB6CDEEDCBF3D">
    <w:name w:val="6849356FBEF040E9B15BB6CDEEDCBF3D"/>
    <w:rsid w:val="00D571A7"/>
  </w:style>
  <w:style w:type="paragraph" w:customStyle="1" w:styleId="2D1D7595C92D44BCA685BE22505E9AE4">
    <w:name w:val="2D1D7595C92D44BCA685BE22505E9AE4"/>
    <w:rsid w:val="00D571A7"/>
  </w:style>
  <w:style w:type="paragraph" w:customStyle="1" w:styleId="50C5ED8021DA41728BF671B7C59DB255">
    <w:name w:val="50C5ED8021DA41728BF671B7C59DB255"/>
    <w:rsid w:val="00D571A7"/>
  </w:style>
  <w:style w:type="paragraph" w:customStyle="1" w:styleId="8783622986F743789BC7F80704DAEBB4">
    <w:name w:val="8783622986F743789BC7F80704DAEBB4"/>
    <w:rsid w:val="00D571A7"/>
  </w:style>
  <w:style w:type="paragraph" w:customStyle="1" w:styleId="F32A04DFDDF44ADDAEC35DBF7B142C00">
    <w:name w:val="F32A04DFDDF44ADDAEC35DBF7B142C00"/>
    <w:rsid w:val="00D571A7"/>
  </w:style>
  <w:style w:type="paragraph" w:customStyle="1" w:styleId="262CF4C0B0574401BFA6015C5CB8DB64">
    <w:name w:val="262CF4C0B0574401BFA6015C5CB8DB64"/>
    <w:rsid w:val="00D571A7"/>
  </w:style>
  <w:style w:type="paragraph" w:customStyle="1" w:styleId="973F5DB0FC2041A29D84AE03DF02791B">
    <w:name w:val="973F5DB0FC2041A29D84AE03DF02791B"/>
    <w:rsid w:val="00D571A7"/>
  </w:style>
  <w:style w:type="paragraph" w:customStyle="1" w:styleId="1325196A608F4BF291F2EDDCD7355C8C">
    <w:name w:val="1325196A608F4BF291F2EDDCD7355C8C"/>
    <w:rsid w:val="00D571A7"/>
  </w:style>
  <w:style w:type="paragraph" w:customStyle="1" w:styleId="8663C016666E4304B8F75F5115B4E11F">
    <w:name w:val="8663C016666E4304B8F75F5115B4E11F"/>
    <w:rsid w:val="00D571A7"/>
  </w:style>
  <w:style w:type="paragraph" w:customStyle="1" w:styleId="B879D2C3005E4C20A4BB17C745A5D939">
    <w:name w:val="B879D2C3005E4C20A4BB17C745A5D939"/>
    <w:rsid w:val="00D571A7"/>
  </w:style>
  <w:style w:type="paragraph" w:customStyle="1" w:styleId="85F8936817454DE08E8CB66AFA630734">
    <w:name w:val="85F8936817454DE08E8CB66AFA630734"/>
    <w:rsid w:val="00D571A7"/>
  </w:style>
  <w:style w:type="paragraph" w:customStyle="1" w:styleId="B96C383B148444C7844857D741DC36D1">
    <w:name w:val="B96C383B148444C7844857D741DC36D1"/>
    <w:rsid w:val="00D571A7"/>
  </w:style>
  <w:style w:type="paragraph" w:customStyle="1" w:styleId="51940895EAFC4A5DAB095AF80487E856">
    <w:name w:val="51940895EAFC4A5DAB095AF80487E856"/>
    <w:rsid w:val="00D571A7"/>
  </w:style>
  <w:style w:type="paragraph" w:customStyle="1" w:styleId="82FBEE65AABC4ED7B71B6FC60AEC27E8">
    <w:name w:val="82FBEE65AABC4ED7B71B6FC60AEC27E8"/>
    <w:rsid w:val="00D571A7"/>
  </w:style>
  <w:style w:type="paragraph" w:customStyle="1" w:styleId="83B3976BB7E64AE09389E37D7F08F037">
    <w:name w:val="83B3976BB7E64AE09389E37D7F08F037"/>
    <w:rsid w:val="00D571A7"/>
  </w:style>
  <w:style w:type="paragraph" w:customStyle="1" w:styleId="25F23939571643F4B9D8AC92268B78C8">
    <w:name w:val="25F23939571643F4B9D8AC92268B78C8"/>
    <w:rsid w:val="00D571A7"/>
  </w:style>
  <w:style w:type="paragraph" w:customStyle="1" w:styleId="FF28ACEA5859454E90D1214EDCCDD26D">
    <w:name w:val="FF28ACEA5859454E90D1214EDCCDD26D"/>
    <w:rsid w:val="00D571A7"/>
  </w:style>
  <w:style w:type="paragraph" w:customStyle="1" w:styleId="C8EB71A0EABE4FAABF08729F3993DEA9">
    <w:name w:val="C8EB71A0EABE4FAABF08729F3993DEA9"/>
    <w:rsid w:val="00D571A7"/>
  </w:style>
  <w:style w:type="paragraph" w:customStyle="1" w:styleId="E7FCB59E4C034A7AAD7CFCAE138DC509">
    <w:name w:val="E7FCB59E4C034A7AAD7CFCAE138DC509"/>
    <w:rsid w:val="00D571A7"/>
  </w:style>
  <w:style w:type="paragraph" w:customStyle="1" w:styleId="01D5D5BB8AB04AE492E927D82781CD0C">
    <w:name w:val="01D5D5BB8AB04AE492E927D82781CD0C"/>
    <w:rsid w:val="00D571A7"/>
  </w:style>
  <w:style w:type="paragraph" w:customStyle="1" w:styleId="0774350991314F18BED0CF1158DF2B82">
    <w:name w:val="0774350991314F18BED0CF1158DF2B82"/>
    <w:rsid w:val="00D571A7"/>
  </w:style>
  <w:style w:type="paragraph" w:customStyle="1" w:styleId="5FC6417E99CF4F12A0F3AACA81C60F87">
    <w:name w:val="5FC6417E99CF4F12A0F3AACA81C60F87"/>
    <w:rsid w:val="00D571A7"/>
  </w:style>
  <w:style w:type="paragraph" w:customStyle="1" w:styleId="A0B2BBD62B9B4C8590C5C582E1CA2D87">
    <w:name w:val="A0B2BBD62B9B4C8590C5C582E1CA2D87"/>
    <w:rsid w:val="00D571A7"/>
  </w:style>
  <w:style w:type="paragraph" w:customStyle="1" w:styleId="06670C5DECD048679466811CE01A408C">
    <w:name w:val="06670C5DECD048679466811CE01A408C"/>
    <w:rsid w:val="00D571A7"/>
  </w:style>
  <w:style w:type="paragraph" w:customStyle="1" w:styleId="48F3D450113348A3B8EC55E5CEFE2B51">
    <w:name w:val="48F3D450113348A3B8EC55E5CEFE2B51"/>
    <w:rsid w:val="00DB1709"/>
  </w:style>
  <w:style w:type="paragraph" w:customStyle="1" w:styleId="ED266A7289484E8E882E2702D296EB44">
    <w:name w:val="ED266A7289484E8E882E2702D296EB44"/>
    <w:rsid w:val="00BB3E0E"/>
    <w:pPr>
      <w:spacing w:after="200" w:line="276" w:lineRule="auto"/>
    </w:pPr>
  </w:style>
  <w:style w:type="paragraph" w:customStyle="1" w:styleId="087CB1F4EC904EE295F9C974AF1700D3">
    <w:name w:val="087CB1F4EC904EE295F9C974AF1700D3"/>
    <w:rsid w:val="00B71213"/>
    <w:pPr>
      <w:spacing w:after="200" w:line="276" w:lineRule="auto"/>
    </w:pPr>
  </w:style>
  <w:style w:type="paragraph" w:customStyle="1" w:styleId="5636152FCB154E2885176047FC996ED3">
    <w:name w:val="5636152FCB154E2885176047FC996ED3"/>
    <w:rsid w:val="00B71213"/>
    <w:pPr>
      <w:spacing w:after="200" w:line="276" w:lineRule="auto"/>
    </w:pPr>
  </w:style>
  <w:style w:type="paragraph" w:customStyle="1" w:styleId="82C7C37AC06C4E959DFF1A372A23DCF0">
    <w:name w:val="82C7C37AC06C4E959DFF1A372A23DCF0"/>
    <w:rsid w:val="00B71213"/>
    <w:pPr>
      <w:spacing w:after="200" w:line="276" w:lineRule="auto"/>
    </w:pPr>
  </w:style>
  <w:style w:type="paragraph" w:customStyle="1" w:styleId="F8AC700A4EB0437B83D24D4B2DF98B4E">
    <w:name w:val="F8AC700A4EB0437B83D24D4B2DF98B4E"/>
    <w:rsid w:val="00B71213"/>
    <w:pPr>
      <w:spacing w:after="200" w:line="276" w:lineRule="auto"/>
    </w:pPr>
  </w:style>
  <w:style w:type="paragraph" w:customStyle="1" w:styleId="E901BAE573264F7CA5AF4928320A6586">
    <w:name w:val="E901BAE573264F7CA5AF4928320A6586"/>
    <w:rsid w:val="00B71213"/>
    <w:pPr>
      <w:spacing w:after="200" w:line="276" w:lineRule="auto"/>
    </w:pPr>
  </w:style>
  <w:style w:type="paragraph" w:customStyle="1" w:styleId="D3A18312F5CE4F7D9F34EFB70FC5AEB5">
    <w:name w:val="D3A18312F5CE4F7D9F34EFB70FC5AEB5"/>
    <w:rsid w:val="00B7121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</dc:creator>
  <cp:lastModifiedBy>Jared Bearup</cp:lastModifiedBy>
  <cp:revision>2</cp:revision>
  <cp:lastPrinted>2018-05-21T11:47:00Z</cp:lastPrinted>
  <dcterms:created xsi:type="dcterms:W3CDTF">2020-03-02T17:14:00Z</dcterms:created>
  <dcterms:modified xsi:type="dcterms:W3CDTF">2020-03-02T17:14:00Z</dcterms:modified>
</cp:coreProperties>
</file>